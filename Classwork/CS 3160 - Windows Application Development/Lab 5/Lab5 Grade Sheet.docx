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622C" w14:textId="77777777" w:rsidR="00583ABA" w:rsidRPr="00760ECF" w:rsidRDefault="00633D52" w:rsidP="00633D52">
      <w:pPr>
        <w:ind w:left="360"/>
        <w:jc w:val="center"/>
      </w:pPr>
      <w:r w:rsidRPr="00760ECF">
        <w:t xml:space="preserve">L A  B      </w:t>
      </w:r>
      <w:r w:rsidR="00082CCD">
        <w:t>5</w:t>
      </w:r>
      <w:r w:rsidRPr="00760ECF">
        <w:t xml:space="preserve">      G  R  A  D  I  N  G       S  H  E  </w:t>
      </w:r>
      <w:proofErr w:type="spellStart"/>
      <w:r w:rsidRPr="00760ECF">
        <w:t>E</w:t>
      </w:r>
      <w:proofErr w:type="spellEnd"/>
      <w:r w:rsidRPr="00760ECF">
        <w:t xml:space="preserve">  T</w:t>
      </w:r>
    </w:p>
    <w:p w14:paraId="203CEEE7" w14:textId="77777777" w:rsidR="00633D52" w:rsidRDefault="00633D52" w:rsidP="00633D52">
      <w:pPr>
        <w:ind w:left="360"/>
        <w:jc w:val="center"/>
        <w:rPr>
          <w:u w:val="single"/>
        </w:rPr>
      </w:pPr>
    </w:p>
    <w:p w14:paraId="5CA5E13E" w14:textId="77777777" w:rsidR="00760ECF" w:rsidRDefault="008B752A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w:pict w14:anchorId="214778B2">
          <v:line id="_x0000_s1031" style="position:absolute;left:0;text-align:left;z-index:251657728" from=".6pt,8.4pt" to="477.6pt,8.4pt" strokeweight="1.75pt">
            <w10:wrap side="left"/>
          </v:line>
        </w:pict>
      </w:r>
    </w:p>
    <w:p w14:paraId="62BEF2BE" w14:textId="77777777" w:rsidR="00633D52" w:rsidRDefault="00633D52" w:rsidP="00633D52">
      <w:pPr>
        <w:ind w:left="360"/>
        <w:jc w:val="center"/>
        <w:rPr>
          <w:u w:val="single"/>
        </w:rPr>
      </w:pPr>
    </w:p>
    <w:p w14:paraId="52736074" w14:textId="75F03C09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n</w:t>
      </w:r>
      <w:r w:rsidR="00633D52" w:rsidRPr="00633D52">
        <w:rPr>
          <w:rFonts w:ascii="Courier New" w:hAnsi="Courier New" w:cs="Courier New"/>
        </w:rPr>
        <w:t>ame:</w:t>
      </w:r>
      <w:r w:rsidR="00633D5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006A1">
        <w:rPr>
          <w:rFonts w:ascii="Courier New" w:hAnsi="Courier New" w:cs="Courier New"/>
        </w:rPr>
        <w:t>____</w:t>
      </w:r>
      <w:r w:rsidR="00ED4DEF">
        <w:rPr>
          <w:rFonts w:ascii="Courier New" w:hAnsi="Courier New" w:cs="Courier New"/>
        </w:rPr>
        <w:t>Connor Caudill</w:t>
      </w:r>
      <w:r w:rsidR="005006A1">
        <w:rPr>
          <w:rFonts w:ascii="Courier New" w:hAnsi="Courier New" w:cs="Courier New"/>
        </w:rPr>
        <w:t>_</w:t>
      </w:r>
      <w:r w:rsidR="00633D52" w:rsidRPr="00633D52">
        <w:rPr>
          <w:rFonts w:ascii="Courier New" w:hAnsi="Courier New" w:cs="Courier New"/>
        </w:rPr>
        <w:t>________</w:t>
      </w:r>
      <w:proofErr w:type="gramStart"/>
      <w:r w:rsidR="00633D52" w:rsidRPr="00633D52">
        <w:rPr>
          <w:rFonts w:ascii="Courier New" w:hAnsi="Courier New" w:cs="Courier New"/>
        </w:rPr>
        <w:t>_</w:t>
      </w:r>
      <w:r w:rsidR="005006A1">
        <w:rPr>
          <w:rFonts w:ascii="Courier New" w:hAnsi="Courier New" w:cs="Courier New"/>
        </w:rPr>
        <w:t xml:space="preserve"> </w:t>
      </w:r>
      <w:r w:rsidR="006B26BB">
        <w:rPr>
          <w:rFonts w:ascii="Courier New" w:hAnsi="Courier New" w:cs="Courier New"/>
        </w:rPr>
        <w:t xml:space="preserve"> </w:t>
      </w:r>
      <w:r w:rsidR="005006A1">
        <w:rPr>
          <w:rFonts w:ascii="Courier New" w:hAnsi="Courier New" w:cs="Courier New"/>
        </w:rPr>
        <w:t>[</w:t>
      </w:r>
      <w:proofErr w:type="gramEnd"/>
      <w:r w:rsidR="005006A1">
        <w:rPr>
          <w:rFonts w:ascii="Courier New" w:hAnsi="Courier New" w:cs="Courier New"/>
        </w:rPr>
        <w:t xml:space="preserve"> </w:t>
      </w:r>
      <w:r w:rsidR="005006A1" w:rsidRPr="005006A1">
        <w:rPr>
          <w:rFonts w:ascii="Courier New" w:hAnsi="Courier New" w:cs="Courier New"/>
          <w:b/>
        </w:rPr>
        <w:t>PRINT</w:t>
      </w:r>
      <w:r w:rsidR="005006A1">
        <w:rPr>
          <w:rFonts w:ascii="Courier New" w:hAnsi="Courier New" w:cs="Courier New"/>
        </w:rPr>
        <w:t xml:space="preserve"> ]</w:t>
      </w:r>
      <w:r w:rsidR="00633D52" w:rsidRPr="00633D52">
        <w:rPr>
          <w:rFonts w:ascii="Courier New" w:hAnsi="Courier New" w:cs="Courier New"/>
        </w:rPr>
        <w:t xml:space="preserve"> </w:t>
      </w:r>
    </w:p>
    <w:p w14:paraId="2F481E87" w14:textId="77777777" w:rsidR="00070569" w:rsidRDefault="00070569" w:rsidP="00760ECF">
      <w:pPr>
        <w:rPr>
          <w:rFonts w:ascii="Courier New" w:hAnsi="Courier New" w:cs="Courier New"/>
        </w:rPr>
      </w:pPr>
    </w:p>
    <w:p w14:paraId="7CC7F974" w14:textId="1BF8964F" w:rsidR="00070569" w:rsidRPr="00633D52" w:rsidRDefault="00070569" w:rsidP="000705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group member’s name</w:t>
      </w:r>
      <w:r w:rsidRPr="00633D5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 ___</w:t>
      </w:r>
      <w:r w:rsidR="00ED4DEF">
        <w:rPr>
          <w:rFonts w:ascii="Courier New" w:hAnsi="Courier New" w:cs="Courier New"/>
        </w:rPr>
        <w:t>Kody Williamson</w:t>
      </w:r>
      <w:r w:rsidRPr="00633D52">
        <w:rPr>
          <w:rFonts w:ascii="Courier New" w:hAnsi="Courier New" w:cs="Courier New"/>
        </w:rPr>
        <w:t>________</w:t>
      </w:r>
      <w:proofErr w:type="gramStart"/>
      <w:r w:rsidRPr="00633D5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 xml:space="preserve">  [</w:t>
      </w:r>
      <w:proofErr w:type="gramEnd"/>
      <w:r>
        <w:rPr>
          <w:rFonts w:ascii="Courier New" w:hAnsi="Courier New" w:cs="Courier New"/>
        </w:rPr>
        <w:t xml:space="preserve"> </w:t>
      </w:r>
      <w:r w:rsidRPr="005006A1">
        <w:rPr>
          <w:rFonts w:ascii="Courier New" w:hAnsi="Courier New" w:cs="Courier New"/>
          <w:b/>
        </w:rPr>
        <w:t>PRINT</w:t>
      </w:r>
      <w:r>
        <w:rPr>
          <w:rFonts w:ascii="Courier New" w:hAnsi="Courier New" w:cs="Courier New"/>
        </w:rPr>
        <w:t xml:space="preserve"> ]</w:t>
      </w:r>
      <w:r w:rsidRPr="00633D52">
        <w:rPr>
          <w:rFonts w:ascii="Courier New" w:hAnsi="Courier New" w:cs="Courier New"/>
        </w:rPr>
        <w:t xml:space="preserve"> </w:t>
      </w:r>
    </w:p>
    <w:p w14:paraId="1EB9E43C" w14:textId="77777777" w:rsidR="00070569" w:rsidRPr="00633D52" w:rsidRDefault="00070569" w:rsidP="00760ECF">
      <w:pPr>
        <w:rPr>
          <w:rFonts w:ascii="Courier New" w:hAnsi="Courier New" w:cs="Courier New"/>
        </w:rPr>
      </w:pPr>
    </w:p>
    <w:p w14:paraId="5C758678" w14:textId="77777777" w:rsidR="00633D52" w:rsidRPr="00633D52" w:rsidRDefault="00633D52" w:rsidP="00760ECF">
      <w:pPr>
        <w:rPr>
          <w:rFonts w:ascii="Courier New" w:hAnsi="Courier New" w:cs="Courier New"/>
        </w:rPr>
      </w:pPr>
    </w:p>
    <w:p w14:paraId="23B49E09" w14:textId="7F0C3084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CS3160</w:t>
      </w:r>
      <w:r w:rsidR="005006A1">
        <w:rPr>
          <w:rFonts w:ascii="Courier New" w:hAnsi="Courier New" w:cs="Courier New"/>
        </w:rPr>
        <w:t>-Sec</w:t>
      </w:r>
      <w:r w:rsidR="00570ECB">
        <w:rPr>
          <w:rFonts w:ascii="Courier New" w:hAnsi="Courier New" w:cs="Courier New"/>
        </w:rPr>
        <w:t xml:space="preserve">tion: </w:t>
      </w:r>
      <w:r w:rsidR="00B12EBC">
        <w:rPr>
          <w:rFonts w:ascii="Courier New" w:hAnsi="Courier New" w:cs="Courier New"/>
          <w:b/>
        </w:rPr>
        <w:t>_</w:t>
      </w:r>
      <w:r w:rsidR="00ED4DEF">
        <w:rPr>
          <w:rFonts w:ascii="Courier New" w:hAnsi="Courier New" w:cs="Courier New"/>
          <w:b/>
        </w:rPr>
        <w:t>1</w:t>
      </w:r>
      <w:r w:rsidR="00B12EBC">
        <w:rPr>
          <w:rFonts w:ascii="Courier New" w:hAnsi="Courier New" w:cs="Courier New"/>
          <w:b/>
        </w:rPr>
        <w:t>__</w:t>
      </w:r>
    </w:p>
    <w:p w14:paraId="631F7D15" w14:textId="77777777" w:rsidR="006D14CC" w:rsidRDefault="006D14CC" w:rsidP="00760ECF">
      <w:pPr>
        <w:rPr>
          <w:rFonts w:ascii="Courier New" w:hAnsi="Courier New" w:cs="Courier New"/>
        </w:rPr>
      </w:pPr>
    </w:p>
    <w:p w14:paraId="4A0E8936" w14:textId="77777777" w:rsidR="006D14CC" w:rsidRDefault="006D14CC" w:rsidP="00760ECF">
      <w:pPr>
        <w:rPr>
          <w:rFonts w:ascii="Courier New" w:hAnsi="Courier New" w:cs="Courier New"/>
        </w:rPr>
      </w:pPr>
    </w:p>
    <w:p w14:paraId="2AB2BCC0" w14:textId="77777777" w:rsidR="006D14CC" w:rsidRDefault="00760ECF" w:rsidP="00760ECF">
      <w:r>
        <w:t xml:space="preserve">We will grade the following items for this lab exercise. Make sure </w:t>
      </w:r>
      <w:r w:rsidR="004E56C6">
        <w:t>to hand in this grade sheet complete with your name</w:t>
      </w:r>
      <w:r w:rsidR="00070569">
        <w:t>(s)</w:t>
      </w:r>
      <w:r w:rsidR="004E56C6">
        <w:t xml:space="preserve"> and section number at the end of the lab period. Without a grade sheet, your lab will NOT be graded.</w:t>
      </w:r>
      <w:r w:rsidR="00070569">
        <w:t xml:space="preserve"> Each group member MUST supply his/her own grade sheet.</w:t>
      </w:r>
    </w:p>
    <w:p w14:paraId="25FFED50" w14:textId="77777777" w:rsidR="00760ECF" w:rsidRDefault="00760ECF" w:rsidP="00760ECF"/>
    <w:p w14:paraId="663FEE8D" w14:textId="77777777" w:rsidR="008B1000" w:rsidRDefault="008B1000" w:rsidP="00760ECF">
      <w:pPr>
        <w:rPr>
          <w:rFonts w:ascii="Courier New" w:hAnsi="Courier New" w:cs="Courier New"/>
        </w:rPr>
      </w:pPr>
    </w:p>
    <w:p w14:paraId="3DAF84EB" w14:textId="3F080D01" w:rsidR="008B1000" w:rsidRDefault="008B1000" w:rsidP="008B1000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7A0DCA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Times" w:hAnsi="Times"/>
          <w:sz w:val="22"/>
        </w:rPr>
        <w:t>Program style and documentation</w:t>
      </w:r>
    </w:p>
    <w:p w14:paraId="118B0237" w14:textId="77777777" w:rsidR="008B1000" w:rsidRDefault="008B1000" w:rsidP="00760ECF">
      <w:pPr>
        <w:rPr>
          <w:rFonts w:ascii="Courier New" w:hAnsi="Courier New" w:cs="Courier New"/>
        </w:rPr>
      </w:pPr>
    </w:p>
    <w:p w14:paraId="1CE0BF77" w14:textId="77346991" w:rsidR="00890291" w:rsidRDefault="009F5D82" w:rsidP="00760ECF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7A0DCA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082CCD" w:rsidRPr="00082CCD">
        <w:rPr>
          <w:rFonts w:ascii="Times" w:hAnsi="Times"/>
          <w:sz w:val="22"/>
        </w:rPr>
        <w:t>Form design (including properly named controls</w:t>
      </w:r>
      <w:r w:rsidR="002546D6">
        <w:rPr>
          <w:rFonts w:ascii="Times" w:hAnsi="Times"/>
          <w:sz w:val="22"/>
        </w:rPr>
        <w:t>)</w:t>
      </w:r>
    </w:p>
    <w:p w14:paraId="751DF6A5" w14:textId="77777777" w:rsidR="00760ECF" w:rsidRPr="00760ECF" w:rsidRDefault="00760ECF" w:rsidP="00760ECF">
      <w:pPr>
        <w:rPr>
          <w:rFonts w:ascii="Courier New" w:hAnsi="Courier New" w:cs="Courier New"/>
        </w:rPr>
      </w:pPr>
    </w:p>
    <w:p w14:paraId="198BFD8C" w14:textId="16DD5C92" w:rsidR="008B1000" w:rsidRDefault="006D14CC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B1000">
        <w:rPr>
          <w:rFonts w:ascii="Courier New" w:hAnsi="Courier New" w:cs="Courier New"/>
        </w:rPr>
        <w:t>/</w:t>
      </w:r>
      <w:r w:rsidR="007A0DCA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 w:rsidR="002546D6">
        <w:rPr>
          <w:rFonts w:ascii="Times" w:hAnsi="Times"/>
          <w:sz w:val="22"/>
        </w:rPr>
        <w:t>Base Account class used</w:t>
      </w:r>
    </w:p>
    <w:p w14:paraId="2A8AA307" w14:textId="77777777" w:rsidR="008B1000" w:rsidRDefault="008B1000" w:rsidP="009E20E8">
      <w:pPr>
        <w:rPr>
          <w:rFonts w:ascii="Times" w:hAnsi="Times"/>
          <w:sz w:val="22"/>
        </w:rPr>
      </w:pPr>
    </w:p>
    <w:p w14:paraId="239CFBBE" w14:textId="1FC8BDF4" w:rsidR="009E20E8" w:rsidRDefault="008B1000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7A0DCA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proofErr w:type="spellStart"/>
      <w:r w:rsidR="002546D6">
        <w:rPr>
          <w:rFonts w:ascii="Times" w:hAnsi="Times"/>
          <w:sz w:val="22"/>
        </w:rPr>
        <w:t>IAccount</w:t>
      </w:r>
      <w:proofErr w:type="spellEnd"/>
      <w:r w:rsidR="002546D6">
        <w:rPr>
          <w:rFonts w:ascii="Times" w:hAnsi="Times"/>
          <w:sz w:val="22"/>
        </w:rPr>
        <w:t xml:space="preserve"> interface used</w:t>
      </w:r>
    </w:p>
    <w:p w14:paraId="58726457" w14:textId="77777777" w:rsidR="00890291" w:rsidRDefault="00890291" w:rsidP="009E20E8"/>
    <w:p w14:paraId="37803FEA" w14:textId="12D9DD1D" w:rsidR="009F5D82" w:rsidRDefault="009F5D82" w:rsidP="00760ECF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7A0DCA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proofErr w:type="spellStart"/>
      <w:r w:rsidR="002546D6">
        <w:rPr>
          <w:sz w:val="22"/>
        </w:rPr>
        <w:t>CheckingAccount</w:t>
      </w:r>
      <w:proofErr w:type="spellEnd"/>
      <w:r w:rsidR="002546D6">
        <w:rPr>
          <w:sz w:val="22"/>
        </w:rPr>
        <w:t xml:space="preserve"> class</w:t>
      </w:r>
    </w:p>
    <w:p w14:paraId="4E20B379" w14:textId="77777777" w:rsidR="008B1000" w:rsidRDefault="008B1000" w:rsidP="00760ECF">
      <w:pPr>
        <w:rPr>
          <w:sz w:val="22"/>
        </w:rPr>
      </w:pPr>
    </w:p>
    <w:p w14:paraId="5791FD07" w14:textId="7EAE97BC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7A0DCA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proofErr w:type="spellStart"/>
      <w:r w:rsidR="002546D6">
        <w:rPr>
          <w:sz w:val="22"/>
        </w:rPr>
        <w:t>SavingsAccount</w:t>
      </w:r>
      <w:proofErr w:type="spellEnd"/>
      <w:r w:rsidR="002546D6">
        <w:rPr>
          <w:sz w:val="22"/>
        </w:rPr>
        <w:t xml:space="preserve"> class</w:t>
      </w:r>
    </w:p>
    <w:p w14:paraId="16A4C7BE" w14:textId="77777777" w:rsidR="008B1000" w:rsidRDefault="008B1000" w:rsidP="00760ECF">
      <w:pPr>
        <w:rPr>
          <w:rFonts w:ascii="Courier New" w:hAnsi="Courier New" w:cs="Courier New"/>
        </w:rPr>
      </w:pPr>
    </w:p>
    <w:p w14:paraId="4A8F8177" w14:textId="1AB6B0A0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7A0DCA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proofErr w:type="spellStart"/>
      <w:r w:rsidR="002546D6">
        <w:rPr>
          <w:sz w:val="22"/>
        </w:rPr>
        <w:t>InterstellarBank</w:t>
      </w:r>
      <w:proofErr w:type="spellEnd"/>
      <w:r w:rsidR="002546D6">
        <w:rPr>
          <w:sz w:val="22"/>
        </w:rPr>
        <w:t xml:space="preserve"> class</w:t>
      </w:r>
    </w:p>
    <w:p w14:paraId="7E6689F8" w14:textId="77777777" w:rsidR="008B1000" w:rsidRDefault="008B1000" w:rsidP="00760ECF">
      <w:pPr>
        <w:rPr>
          <w:rFonts w:ascii="Courier New" w:hAnsi="Courier New" w:cs="Courier New"/>
        </w:rPr>
      </w:pPr>
    </w:p>
    <w:p w14:paraId="12CE28B2" w14:textId="77777777" w:rsidR="00082CCD" w:rsidRDefault="00082CCD" w:rsidP="008B1000">
      <w:pPr>
        <w:rPr>
          <w:sz w:val="22"/>
        </w:rPr>
      </w:pPr>
    </w:p>
    <w:p w14:paraId="09FC006C" w14:textId="77777777" w:rsidR="006D14CC" w:rsidRPr="006D14CC" w:rsidRDefault="006D14CC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</w:t>
      </w:r>
      <w:r w:rsidR="00760ECF">
        <w:rPr>
          <w:rFonts w:ascii="Courier New" w:hAnsi="Courier New" w:cs="Courier New"/>
        </w:rPr>
        <w:t>________</w:t>
      </w:r>
    </w:p>
    <w:p w14:paraId="23A8D4DA" w14:textId="77777777" w:rsidR="006D14CC" w:rsidRDefault="006D14CC" w:rsidP="00760ECF">
      <w:pPr>
        <w:rPr>
          <w:rFonts w:ascii="Courier New" w:hAnsi="Courier New" w:cs="Courier New"/>
        </w:rPr>
      </w:pPr>
    </w:p>
    <w:p w14:paraId="1EFA69B7" w14:textId="77777777" w:rsidR="006D14CC" w:rsidRDefault="006D14CC" w:rsidP="00760ECF">
      <w:pPr>
        <w:rPr>
          <w:rFonts w:ascii="Courier New" w:hAnsi="Courier New" w:cs="Courier New"/>
        </w:rPr>
      </w:pPr>
    </w:p>
    <w:p w14:paraId="07B66601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082CCD">
        <w:rPr>
          <w:rFonts w:ascii="Courier New" w:hAnsi="Courier New" w:cs="Courier New"/>
        </w:rPr>
        <w:t>/2</w:t>
      </w:r>
      <w:r w:rsidR="008B1000">
        <w:rPr>
          <w:rFonts w:ascii="Courier New" w:hAnsi="Courier New" w:cs="Courier New"/>
        </w:rPr>
        <w:t>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7B73E3A4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27F0FC05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630125F4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3E19EF30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03F9CD59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963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B9B5D" w14:textId="77777777" w:rsidR="008B752A" w:rsidRDefault="008B752A">
      <w:r>
        <w:separator/>
      </w:r>
    </w:p>
  </w:endnote>
  <w:endnote w:type="continuationSeparator" w:id="0">
    <w:p w14:paraId="46C816F0" w14:textId="77777777" w:rsidR="008B752A" w:rsidRDefault="008B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8FE72" w14:textId="77777777" w:rsidR="00082CCD" w:rsidRDefault="00082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89F9B" w14:textId="77777777" w:rsidR="009F5D82" w:rsidRDefault="00FC28AF" w:rsidP="00760ECF">
    <w:pPr>
      <w:pStyle w:val="Footer"/>
    </w:pPr>
    <w:r>
      <w:t xml:space="preserve">CS3160, Instructor: </w:t>
    </w:r>
    <w:r w:rsidR="009F5D82">
      <w:t>Carlson</w:t>
    </w:r>
    <w:r w:rsidR="009F5D82">
      <w:tab/>
    </w:r>
    <w:r w:rsidR="009F5D8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CB51C" w14:textId="77777777" w:rsidR="00082CCD" w:rsidRDefault="00082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833E8" w14:textId="77777777" w:rsidR="008B752A" w:rsidRDefault="008B752A">
      <w:r>
        <w:separator/>
      </w:r>
    </w:p>
  </w:footnote>
  <w:footnote w:type="continuationSeparator" w:id="0">
    <w:p w14:paraId="67FBF350" w14:textId="77777777" w:rsidR="008B752A" w:rsidRDefault="008B7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D1B5A" w14:textId="77777777" w:rsidR="0069150D" w:rsidRDefault="008B752A">
    <w:pPr>
      <w:pStyle w:val="Header"/>
    </w:pPr>
    <w:r>
      <w:rPr>
        <w:noProof/>
      </w:rPr>
      <w:pict w14:anchorId="55532F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223797" o:spid="_x0000_s2050" type="#_x0000_t136" style="position:absolute;margin-left:0;margin-top:0;width:504.4pt;height:168.1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1352D" w14:textId="77777777" w:rsidR="009F5D82" w:rsidRDefault="008B752A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7364B0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223798" o:spid="_x0000_s2051" type="#_x0000_t136" style="position:absolute;margin-left:0;margin-top:0;width:504.4pt;height:168.1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5"/>
          <w10:wrap anchorx="margin" anchory="margin"/>
        </v:shape>
      </w:pict>
    </w:r>
    <w:r w:rsidR="00082CCD">
      <w:t>20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7806" w14:textId="77777777" w:rsidR="0069150D" w:rsidRDefault="008B752A">
    <w:pPr>
      <w:pStyle w:val="Header"/>
    </w:pPr>
    <w:r>
      <w:rPr>
        <w:noProof/>
      </w:rPr>
      <w:pict w14:anchorId="78E696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223796" o:spid="_x0000_s2049" type="#_x0000_t136" style="position:absolute;margin-left:0;margin-top:0;width:504.4pt;height:168.1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MrIwNTUwMjAzMrBU0lEKTi0uzszPAykwrAUAewqOlywAAAA="/>
  </w:docVars>
  <w:rsids>
    <w:rsidRoot w:val="00825C3A"/>
    <w:rsid w:val="00070569"/>
    <w:rsid w:val="00082CCD"/>
    <w:rsid w:val="000919FB"/>
    <w:rsid w:val="002546D6"/>
    <w:rsid w:val="002A72C9"/>
    <w:rsid w:val="004E56C6"/>
    <w:rsid w:val="005006A1"/>
    <w:rsid w:val="00511164"/>
    <w:rsid w:val="00570ECB"/>
    <w:rsid w:val="00583ABA"/>
    <w:rsid w:val="005C673E"/>
    <w:rsid w:val="0062087A"/>
    <w:rsid w:val="00633D52"/>
    <w:rsid w:val="0069150D"/>
    <w:rsid w:val="006B26BB"/>
    <w:rsid w:val="006D14CC"/>
    <w:rsid w:val="00760ECF"/>
    <w:rsid w:val="007A0DCA"/>
    <w:rsid w:val="007F3014"/>
    <w:rsid w:val="00825C3A"/>
    <w:rsid w:val="0088764D"/>
    <w:rsid w:val="00890291"/>
    <w:rsid w:val="008B1000"/>
    <w:rsid w:val="008B752A"/>
    <w:rsid w:val="00963E52"/>
    <w:rsid w:val="00984E34"/>
    <w:rsid w:val="009E20E8"/>
    <w:rsid w:val="009F5D82"/>
    <w:rsid w:val="00AB2D3C"/>
    <w:rsid w:val="00B12EBC"/>
    <w:rsid w:val="00B31E6D"/>
    <w:rsid w:val="00C01395"/>
    <w:rsid w:val="00C06F4B"/>
    <w:rsid w:val="00C86BB5"/>
    <w:rsid w:val="00CC6B23"/>
    <w:rsid w:val="00D664DB"/>
    <w:rsid w:val="00D929EE"/>
    <w:rsid w:val="00ED4DEF"/>
    <w:rsid w:val="00ED6658"/>
    <w:rsid w:val="00F86DF8"/>
    <w:rsid w:val="00FB32EF"/>
    <w:rsid w:val="00FC28A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1771634"/>
  <w15:docId w15:val="{DAE643D2-A55A-4C0F-A79B-AEB2B8AE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</Template>
  <TotalTime>32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Connor Jacob Caudill</cp:lastModifiedBy>
  <cp:revision>21</cp:revision>
  <cp:lastPrinted>2015-01-10T16:18:00Z</cp:lastPrinted>
  <dcterms:created xsi:type="dcterms:W3CDTF">2011-08-11T13:32:00Z</dcterms:created>
  <dcterms:modified xsi:type="dcterms:W3CDTF">2020-04-26T02:21:00Z</dcterms:modified>
</cp:coreProperties>
</file>